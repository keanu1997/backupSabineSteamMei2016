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nl-NL"/>
        </w:rPr>
        <w:alias w:val="Auteur"/>
        <w:tag w:val=""/>
        <w:id w:val="1246310863"/>
        <w:placeholder>
          <w:docPart w:val="E3C1601946DC4CB18539FF4357564B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57C52" w:rsidRPr="00AE4091" w:rsidRDefault="00370196">
          <w:pPr>
            <w:pStyle w:val="Titel"/>
            <w:rPr>
              <w:lang w:val="nl-NL"/>
            </w:rPr>
          </w:pPr>
          <w:r>
            <w:rPr>
              <w:lang w:val="nl-NL"/>
            </w:rPr>
            <w:t>Sabine van den Broek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312"/>
        <w:gridCol w:w="6427"/>
      </w:tblGrid>
      <w:tr w:rsidR="00757C52" w:rsidRPr="00AE4091" w:rsidTr="0037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323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  <w:tc>
          <w:tcPr>
            <w:tcW w:w="3677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</w:tr>
    </w:tbl>
    <w:p w:rsidR="00370196" w:rsidRPr="005F7310" w:rsidRDefault="00370196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PERSOONLIJKE GEGEVENS</w:t>
      </w: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NAAM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van den Broek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VOORNAMEN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Sabine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ADRES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Jacob Brasserstraat 5, 1689XH Zwaag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TELEFOON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0655458858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E-MAILADRES</w:t>
            </w:r>
          </w:p>
        </w:tc>
        <w:tc>
          <w:tcPr>
            <w:tcW w:w="5473" w:type="dxa"/>
          </w:tcPr>
          <w:p w:rsidR="00370196" w:rsidRPr="005F7310" w:rsidRDefault="005F743C">
            <w:pPr>
              <w:rPr>
                <w:sz w:val="24"/>
                <w:szCs w:val="24"/>
                <w:lang w:val="nl-NL"/>
              </w:rPr>
            </w:pPr>
            <w:hyperlink r:id="rId9" w:history="1">
              <w:r w:rsidR="00370196" w:rsidRPr="005F7310">
                <w:rPr>
                  <w:rStyle w:val="Hyperlink"/>
                  <w:sz w:val="24"/>
                  <w:szCs w:val="24"/>
                  <w:lang w:val="nl-NL"/>
                </w:rPr>
                <w:t>xsapieeee@gmail.com</w:t>
              </w:r>
            </w:hyperlink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GEBOORTEDATUM EN –PLAATS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31 augustus 1998, Hoorn NH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BURGELIJKE STAAT</w:t>
            </w:r>
          </w:p>
        </w:tc>
        <w:tc>
          <w:tcPr>
            <w:tcW w:w="5473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Ongehuwd</w:t>
            </w:r>
          </w:p>
        </w:tc>
      </w:tr>
    </w:tbl>
    <w:p w:rsidR="00370196" w:rsidRPr="005F7310" w:rsidRDefault="00370196">
      <w:pPr>
        <w:rPr>
          <w:sz w:val="24"/>
          <w:szCs w:val="24"/>
          <w:lang w:val="nl-NL"/>
        </w:rPr>
      </w:pPr>
    </w:p>
    <w:p w:rsidR="00AE4091" w:rsidRPr="005F7310" w:rsidRDefault="00370196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OPLEIDING EN DIPLOMA’S</w:t>
      </w: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370196" w:rsidRPr="005F7310" w:rsidTr="004E033C">
        <w:tc>
          <w:tcPr>
            <w:tcW w:w="3261" w:type="dxa"/>
          </w:tcPr>
          <w:p w:rsidR="00370196" w:rsidRPr="005F7310" w:rsidRDefault="00370196" w:rsidP="00044114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2010-</w:t>
            </w:r>
            <w:r w:rsidR="00044114" w:rsidRPr="005F7310">
              <w:rPr>
                <w:sz w:val="24"/>
                <w:szCs w:val="24"/>
                <w:lang w:val="nl-NL"/>
              </w:rPr>
              <w:t>2015</w:t>
            </w:r>
          </w:p>
        </w:tc>
        <w:tc>
          <w:tcPr>
            <w:tcW w:w="5468" w:type="dxa"/>
          </w:tcPr>
          <w:p w:rsidR="00370196" w:rsidRPr="005F7310" w:rsidRDefault="0081028C" w:rsidP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 xml:space="preserve">Havo, </w:t>
            </w:r>
            <w:r w:rsidR="00370196" w:rsidRPr="005F7310">
              <w:rPr>
                <w:sz w:val="24"/>
                <w:szCs w:val="24"/>
                <w:lang w:val="nl-NL"/>
              </w:rPr>
              <w:t>Tabor College Weren</w:t>
            </w:r>
            <w:r w:rsidRPr="005F7310">
              <w:rPr>
                <w:sz w:val="24"/>
                <w:szCs w:val="24"/>
                <w:lang w:val="nl-NL"/>
              </w:rPr>
              <w:t>f</w:t>
            </w:r>
            <w:r w:rsidR="00370196" w:rsidRPr="005F7310">
              <w:rPr>
                <w:sz w:val="24"/>
                <w:szCs w:val="24"/>
                <w:lang w:val="nl-NL"/>
              </w:rPr>
              <w:t>ridus</w:t>
            </w:r>
          </w:p>
        </w:tc>
      </w:tr>
      <w:tr w:rsidR="00370196" w:rsidRPr="005F7310" w:rsidTr="004E033C">
        <w:tc>
          <w:tcPr>
            <w:tcW w:w="3261" w:type="dxa"/>
          </w:tcPr>
          <w:p w:rsidR="00370196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Profiel:</w:t>
            </w:r>
          </w:p>
        </w:tc>
        <w:tc>
          <w:tcPr>
            <w:tcW w:w="5468" w:type="dxa"/>
          </w:tcPr>
          <w:p w:rsidR="00370196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Natuur en gezondheid</w:t>
            </w:r>
          </w:p>
        </w:tc>
      </w:tr>
      <w:tr w:rsidR="00044114" w:rsidRPr="005F7310" w:rsidTr="004E033C">
        <w:tc>
          <w:tcPr>
            <w:tcW w:w="3261" w:type="dxa"/>
          </w:tcPr>
          <w:p w:rsidR="00044114" w:rsidRPr="005F7310" w:rsidRDefault="00044114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2015-HEDEN</w:t>
            </w:r>
          </w:p>
        </w:tc>
        <w:tc>
          <w:tcPr>
            <w:tcW w:w="5468" w:type="dxa"/>
          </w:tcPr>
          <w:p w:rsidR="00044114" w:rsidRPr="005F7310" w:rsidRDefault="00044114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Voltijd tweedegraads docent Nederlands op de Hogeschool van Amsterdam</w:t>
            </w:r>
          </w:p>
        </w:tc>
      </w:tr>
    </w:tbl>
    <w:p w:rsidR="00370196" w:rsidRPr="005F7310" w:rsidRDefault="00370196">
      <w:pPr>
        <w:rPr>
          <w:b/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WERKERVARING</w:t>
      </w:r>
    </w:p>
    <w:tbl>
      <w:tblPr>
        <w:tblStyle w:val="Tabelraster"/>
        <w:tblW w:w="8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513"/>
      </w:tblGrid>
      <w:tr w:rsidR="005F7310" w:rsidRPr="005F7310" w:rsidTr="005F7310">
        <w:trPr>
          <w:trHeight w:val="389"/>
        </w:trPr>
        <w:tc>
          <w:tcPr>
            <w:tcW w:w="3256" w:type="dxa"/>
          </w:tcPr>
          <w:p w:rsidR="005F7310" w:rsidRPr="005F7310" w:rsidRDefault="005F7310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14-09-2015 - HEDEN</w:t>
            </w:r>
          </w:p>
        </w:tc>
        <w:tc>
          <w:tcPr>
            <w:tcW w:w="5513" w:type="dxa"/>
          </w:tcPr>
          <w:p w:rsidR="005F7310" w:rsidRPr="005F7310" w:rsidRDefault="005F7310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Caissière A, Albert Heijn</w:t>
            </w:r>
          </w:p>
          <w:p w:rsidR="005F7310" w:rsidRPr="005F7310" w:rsidRDefault="005F7310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Sarphatistraat Amsterdam</w:t>
            </w:r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VAARDIGHEDEN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81028C" w:rsidRPr="005F7310" w:rsidTr="005F7310">
        <w:tc>
          <w:tcPr>
            <w:tcW w:w="3261" w:type="dxa"/>
          </w:tcPr>
          <w:p w:rsidR="0081028C" w:rsidRPr="005F7310" w:rsidRDefault="0081028C" w:rsidP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NEDERLANDSE SPREEK- EN TAALVAARDIGHEID</w:t>
            </w:r>
          </w:p>
        </w:tc>
        <w:tc>
          <w:tcPr>
            <w:tcW w:w="5468" w:type="dxa"/>
          </w:tcPr>
          <w:p w:rsidR="0081028C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Zeer goed</w:t>
            </w:r>
          </w:p>
        </w:tc>
      </w:tr>
      <w:tr w:rsidR="0081028C" w:rsidRPr="005F7310" w:rsidTr="005F7310">
        <w:tc>
          <w:tcPr>
            <w:tcW w:w="3261" w:type="dxa"/>
          </w:tcPr>
          <w:p w:rsidR="0081028C" w:rsidRPr="005F7310" w:rsidRDefault="0081028C" w:rsidP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ENGELSE SPREEK- EN TAALVAARDIGHEID</w:t>
            </w:r>
          </w:p>
        </w:tc>
        <w:tc>
          <w:tcPr>
            <w:tcW w:w="5468" w:type="dxa"/>
          </w:tcPr>
          <w:p w:rsidR="0081028C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Normaal</w:t>
            </w:r>
          </w:p>
        </w:tc>
      </w:tr>
      <w:tr w:rsidR="0081028C" w:rsidRPr="005F7310" w:rsidTr="005F7310">
        <w:tc>
          <w:tcPr>
            <w:tcW w:w="3261" w:type="dxa"/>
          </w:tcPr>
          <w:p w:rsidR="0081028C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CODEREN</w:t>
            </w:r>
          </w:p>
        </w:tc>
        <w:tc>
          <w:tcPr>
            <w:tcW w:w="5468" w:type="dxa"/>
          </w:tcPr>
          <w:p w:rsidR="0081028C" w:rsidRPr="005F7310" w:rsidRDefault="0081028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Normaal</w:t>
            </w:r>
          </w:p>
        </w:tc>
      </w:tr>
    </w:tbl>
    <w:p w:rsidR="0081028C" w:rsidRPr="005F7310" w:rsidRDefault="0081028C">
      <w:pPr>
        <w:rPr>
          <w:b/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VRIJE TIJD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468"/>
      </w:tblGrid>
      <w:tr w:rsidR="004E033C" w:rsidRPr="005F7310" w:rsidTr="005F7310">
        <w:tc>
          <w:tcPr>
            <w:tcW w:w="3261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2003-2010</w:t>
            </w:r>
          </w:p>
        </w:tc>
        <w:tc>
          <w:tcPr>
            <w:tcW w:w="5468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Paardrijden bij Manege de Ruiterhoeve te Schellinkhout</w:t>
            </w:r>
          </w:p>
        </w:tc>
      </w:tr>
      <w:tr w:rsidR="004E033C" w:rsidRPr="005F7310" w:rsidTr="005F7310">
        <w:tc>
          <w:tcPr>
            <w:tcW w:w="3261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2006-2014</w:t>
            </w:r>
          </w:p>
        </w:tc>
        <w:tc>
          <w:tcPr>
            <w:tcW w:w="5468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Volleyballen bij Volleybalvereniging NIVO te Hoorn</w:t>
            </w:r>
          </w:p>
        </w:tc>
      </w:tr>
      <w:tr w:rsidR="004E033C" w:rsidRPr="005F7310" w:rsidTr="005F7310">
        <w:tc>
          <w:tcPr>
            <w:tcW w:w="3261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2013-2014</w:t>
            </w:r>
          </w:p>
        </w:tc>
        <w:tc>
          <w:tcPr>
            <w:tcW w:w="5468" w:type="dxa"/>
          </w:tcPr>
          <w:p w:rsidR="004E033C" w:rsidRPr="005F7310" w:rsidRDefault="004E033C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Zelfverdedigingssport Jiu-Jitsu bij Frits van der Werff sportinstituut</w:t>
            </w:r>
            <w:r w:rsidR="00BF23BB">
              <w:rPr>
                <w:sz w:val="24"/>
                <w:szCs w:val="24"/>
                <w:lang w:val="nl-NL"/>
              </w:rPr>
              <w:t xml:space="preserve"> te Hoorn</w:t>
            </w:r>
            <w:bookmarkStart w:id="0" w:name="_GoBack"/>
            <w:bookmarkEnd w:id="0"/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</w:p>
    <w:p w:rsidR="0081028C" w:rsidRPr="005F7310" w:rsidRDefault="0081028C">
      <w:pPr>
        <w:rPr>
          <w:b/>
          <w:sz w:val="24"/>
          <w:szCs w:val="24"/>
          <w:lang w:val="nl-NL"/>
        </w:rPr>
      </w:pPr>
      <w:r w:rsidRPr="005F7310">
        <w:rPr>
          <w:b/>
          <w:sz w:val="24"/>
          <w:szCs w:val="24"/>
          <w:lang w:val="nl-NL"/>
        </w:rP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5F7310" w:rsidTr="005F7310">
        <w:tc>
          <w:tcPr>
            <w:tcW w:w="3256" w:type="dxa"/>
          </w:tcPr>
          <w:p w:rsidR="005F7310" w:rsidRDefault="005F7310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Aalt Prins</w:t>
            </w:r>
          </w:p>
        </w:tc>
        <w:tc>
          <w:tcPr>
            <w:tcW w:w="5473" w:type="dxa"/>
          </w:tcPr>
          <w:p w:rsidR="005F7310" w:rsidRDefault="005F7310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Docent aan de Hogeschool van Amsterdam</w:t>
            </w:r>
          </w:p>
          <w:p w:rsidR="005F7310" w:rsidRDefault="005F7310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a.prins@hva.nl</w:t>
            </w:r>
          </w:p>
        </w:tc>
      </w:tr>
    </w:tbl>
    <w:p w:rsidR="0081028C" w:rsidRPr="005F7310" w:rsidRDefault="0081028C">
      <w:pPr>
        <w:rPr>
          <w:sz w:val="24"/>
          <w:szCs w:val="24"/>
          <w:lang w:val="nl-NL"/>
        </w:rPr>
      </w:pPr>
    </w:p>
    <w:sectPr w:rsidR="0081028C" w:rsidRPr="005F7310" w:rsidSect="00B86745">
      <w:footerReference w:type="default" r:id="rId10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43C" w:rsidRDefault="005F743C">
      <w:pPr>
        <w:spacing w:after="0"/>
      </w:pPr>
      <w:r>
        <w:separator/>
      </w:r>
    </w:p>
    <w:p w:rsidR="005F743C" w:rsidRDefault="005F743C"/>
  </w:endnote>
  <w:endnote w:type="continuationSeparator" w:id="0">
    <w:p w:rsidR="005F743C" w:rsidRDefault="005F743C">
      <w:pPr>
        <w:spacing w:after="0"/>
      </w:pPr>
      <w:r>
        <w:continuationSeparator/>
      </w:r>
    </w:p>
    <w:p w:rsidR="005F743C" w:rsidRDefault="005F7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52" w:rsidRDefault="000A6FB1">
    <w:pPr>
      <w:pStyle w:val="Voettekst"/>
    </w:pPr>
    <w:r>
      <w:rPr>
        <w:lang w:val="nl-NL"/>
      </w:rP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E4091" w:rsidRPr="00AE4091">
      <w:rPr>
        <w:lang w:val="nl-N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43C" w:rsidRDefault="005F743C">
      <w:pPr>
        <w:spacing w:after="0"/>
      </w:pPr>
      <w:r>
        <w:separator/>
      </w:r>
    </w:p>
    <w:p w:rsidR="005F743C" w:rsidRDefault="005F743C"/>
  </w:footnote>
  <w:footnote w:type="continuationSeparator" w:id="0">
    <w:p w:rsidR="005F743C" w:rsidRDefault="005F743C">
      <w:pPr>
        <w:spacing w:after="0"/>
      </w:pPr>
      <w:r>
        <w:continuationSeparator/>
      </w:r>
    </w:p>
    <w:p w:rsidR="005F743C" w:rsidRDefault="005F74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jstopsomteken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96"/>
    <w:rsid w:val="00044114"/>
    <w:rsid w:val="000A6FB1"/>
    <w:rsid w:val="001856DD"/>
    <w:rsid w:val="00370196"/>
    <w:rsid w:val="004E033C"/>
    <w:rsid w:val="005F7310"/>
    <w:rsid w:val="005F743C"/>
    <w:rsid w:val="00757C52"/>
    <w:rsid w:val="007C540E"/>
    <w:rsid w:val="0081028C"/>
    <w:rsid w:val="00A442F5"/>
    <w:rsid w:val="00AE4091"/>
    <w:rsid w:val="00AF491B"/>
    <w:rsid w:val="00B86745"/>
    <w:rsid w:val="00B970E8"/>
    <w:rsid w:val="00BF23BB"/>
    <w:rsid w:val="00C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7AAA"/>
  <w15:chartTrackingRefBased/>
  <w15:docId w15:val="{86BCB750-A1DD-4F4D-954D-439A87E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sectiekop">
    <w:name w:val="sectiekop"/>
    <w:basedOn w:val="Standaard"/>
    <w:next w:val="Standaard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customStyle="1" w:styleId="Subsectie">
    <w:name w:val="Subsectie"/>
    <w:basedOn w:val="Standaard"/>
    <w:uiPriority w:val="1"/>
    <w:qFormat/>
    <w:pPr>
      <w:spacing w:after="120"/>
    </w:pPr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VoettekstChar">
    <w:name w:val="Voettekst Char"/>
    <w:basedOn w:val="Standaardalinea-lettertype"/>
    <w:link w:val="Voettekst"/>
    <w:uiPriority w:val="99"/>
    <w:rPr>
      <w:noProof/>
    </w:rPr>
  </w:style>
  <w:style w:type="table" w:styleId="Tabelraster">
    <w:name w:val="Table Grid"/>
    <w:basedOn w:val="Standaardtabe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Standaardtabe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Standaard"/>
    <w:next w:val="Standaard"/>
    <w:link w:val="Datum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umChar">
    <w:name w:val="Datum Char"/>
    <w:basedOn w:val="Standaardalinea-lettertype"/>
    <w:link w:val="Datum"/>
    <w:uiPriority w:val="1"/>
    <w:rPr>
      <w:color w:val="000000" w:themeColor="text1"/>
    </w:rPr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rmatie">
    <w:name w:val="Contactinformatie"/>
    <w:basedOn w:val="Standaard"/>
    <w:uiPriority w:val="1"/>
    <w:qFormat/>
    <w:pPr>
      <w:spacing w:after="360"/>
      <w:contextualSpacing/>
    </w:pPr>
  </w:style>
  <w:style w:type="paragraph" w:customStyle="1" w:styleId="Sectiekop0">
    <w:name w:val="Sectiekop"/>
    <w:basedOn w:val="Standaard"/>
    <w:next w:val="Standaard"/>
    <w:uiPriority w:val="1"/>
    <w:qFormat/>
    <w:rsid w:val="00AE4091"/>
    <w:pPr>
      <w:spacing w:before="500"/>
      <w:ind w:right="0"/>
    </w:pPr>
    <w:rPr>
      <w:rFonts w:asciiTheme="majorHAnsi" w:eastAsiaTheme="majorEastAsia" w:hAnsiTheme="majorHAnsi" w:cstheme="majorBidi"/>
      <w:b/>
      <w:bCs/>
      <w:color w:val="E5E5E5" w:themeColor="accent1" w:themeTint="BF"/>
      <w:sz w:val="24"/>
    </w:rPr>
  </w:style>
  <w:style w:type="character" w:styleId="Hyperlink">
    <w:name w:val="Hyperlink"/>
    <w:basedOn w:val="Standaardalinea-lettertype"/>
    <w:uiPriority w:val="99"/>
    <w:unhideWhenUsed/>
    <w:rsid w:val="00370196"/>
    <w:rPr>
      <w:color w:val="5F5F5F" w:themeColor="hyperlink"/>
      <w:u w:val="single"/>
    </w:rPr>
  </w:style>
  <w:style w:type="table" w:styleId="Tabelrasterlicht">
    <w:name w:val="Grid Table Light"/>
    <w:basedOn w:val="Standaardtabel"/>
    <w:uiPriority w:val="40"/>
    <w:rsid w:val="0037019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xsapieee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e\AppData\Roaming\Microsoft\Templates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C1601946DC4CB18539FF4357564B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5D039E-87AA-4871-8C61-EF4B20D6B37A}"/>
      </w:docPartPr>
      <w:docPartBody>
        <w:p w:rsidR="0025762C" w:rsidRDefault="008D7421">
          <w:pPr>
            <w:pStyle w:val="E3C1601946DC4CB18539FF4357564B07"/>
          </w:pPr>
          <w:r w:rsidRPr="00AE4091"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1"/>
    <w:rsid w:val="0025762C"/>
    <w:rsid w:val="005F248A"/>
    <w:rsid w:val="008D7421"/>
    <w:rsid w:val="009931F8"/>
    <w:rsid w:val="00EC5067"/>
    <w:rsid w:val="00E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C1601946DC4CB18539FF4357564B07">
    <w:name w:val="E3C1601946DC4CB18539FF4357564B07"/>
  </w:style>
  <w:style w:type="paragraph" w:customStyle="1" w:styleId="F53CFDA5098B4CA39A12A5990E319CF0">
    <w:name w:val="F53CFDA5098B4CA39A12A5990E319CF0"/>
  </w:style>
  <w:style w:type="paragraph" w:customStyle="1" w:styleId="9112C65B5194417787E693B571014C7E">
    <w:name w:val="9112C65B5194417787E693B571014C7E"/>
  </w:style>
  <w:style w:type="paragraph" w:customStyle="1" w:styleId="E1FB203FD9D0477AB7D5C231D461E049">
    <w:name w:val="E1FB203FD9D0477AB7D5C231D461E049"/>
  </w:style>
  <w:style w:type="paragraph" w:customStyle="1" w:styleId="99A4B65440BB43B3ADB610C47C600A7C">
    <w:name w:val="99A4B65440BB43B3ADB610C47C600A7C"/>
  </w:style>
  <w:style w:type="paragraph" w:customStyle="1" w:styleId="DE89A1898ABB41349CE63BD358A934B3">
    <w:name w:val="DE89A1898ABB41349CE63BD358A934B3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3D9517D80BDB4F458978FCADA029EDA8">
    <w:name w:val="3D9517D80BDB4F458978FCADA029EDA8"/>
  </w:style>
  <w:style w:type="paragraph" w:customStyle="1" w:styleId="0CD7DA3391B8469BB9AC55764018CD76">
    <w:name w:val="0CD7DA3391B8469BB9AC55764018CD76"/>
  </w:style>
  <w:style w:type="paragraph" w:customStyle="1" w:styleId="CEBFFD201EC343AAA73F77F1F3F989D7">
    <w:name w:val="CEBFFD201EC343AAA73F77F1F3F989D7"/>
  </w:style>
  <w:style w:type="paragraph" w:customStyle="1" w:styleId="1061BAFED14C4E869B3BEAA5DC2D7F1E">
    <w:name w:val="1061BAFED14C4E869B3BEAA5DC2D7F1E"/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E593168E0B444C5688DAE9465695DC02">
    <w:name w:val="E593168E0B444C5688DAE9465695DC02"/>
  </w:style>
  <w:style w:type="paragraph" w:customStyle="1" w:styleId="524FD894876B4068A4F13E6F6F0C7EC5">
    <w:name w:val="524FD894876B4068A4F13E6F6F0C7EC5"/>
  </w:style>
  <w:style w:type="paragraph" w:customStyle="1" w:styleId="CAAF94E13C01488ABB72AD140D65925E">
    <w:name w:val="CAAF94E13C01488ABB72AD140D659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ABFCEE-AC6D-47F2-8535-257C5AD1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36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van den Broek</dc:creator>
  <cp:keywords/>
  <cp:lastModifiedBy>Sabine van den Broek</cp:lastModifiedBy>
  <cp:revision>5</cp:revision>
  <dcterms:created xsi:type="dcterms:W3CDTF">2015-04-03T21:08:00Z</dcterms:created>
  <dcterms:modified xsi:type="dcterms:W3CDTF">2016-04-26T08:59:00Z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